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Naam van curriculum vitae"/>
        <w:tag w:val="Naam van curriculum vitae"/>
        <w:id w:val="-924265653"/>
        <w:placeholder>
          <w:docPart w:val="5B19B84D377A460286B9DE10E660CE08"/>
        </w:placeholder>
        <w:docPartList>
          <w:docPartGallery w:val="Quick Parts"/>
          <w:docPartCategory w:val=" Naam van curriculum vitae"/>
        </w:docPartList>
      </w:sdtPr>
      <w:sdtEndPr/>
      <w:sdtContent>
        <w:p w14:paraId="64882947" w14:textId="76B0D179" w:rsidR="009821A4" w:rsidRDefault="00E30F85">
          <w:r>
            <w:rPr>
              <w:noProof/>
              <w:lang w:val="nl-NL"/>
            </w:rPr>
            <w:t xml:space="preserve"> </w:t>
          </w:r>
        </w:p>
        <w:p w14:paraId="56A464F4" w14:textId="3B92CC0B" w:rsidR="009821A4" w:rsidRDefault="003C66DB" w:rsidP="00B65DF2">
          <w:pPr>
            <w:pStyle w:val="Naam"/>
            <w:tabs>
              <w:tab w:val="left" w:pos="3220"/>
            </w:tabs>
          </w:pPr>
          <w:sdt>
            <w:sdtPr>
              <w:alias w:val="Auteur"/>
              <w:tag w:val=""/>
              <w:id w:val="1823003119"/>
              <w:placeholder>
                <w:docPart w:val="0CD166F318CE4810942287943B4400B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E3C68">
                <w:t>Sem Van Broekhoven</w:t>
              </w:r>
            </w:sdtContent>
          </w:sdt>
          <w:r w:rsidR="00B65DF2">
            <w:tab/>
          </w:r>
        </w:p>
        <w:p w14:paraId="09AA9219" w14:textId="4F5C22AD" w:rsidR="00B65DF2" w:rsidRDefault="00B65DF2" w:rsidP="00B65DF2">
          <w:pPr>
            <w:pStyle w:val="Naam"/>
            <w:tabs>
              <w:tab w:val="left" w:pos="3220"/>
            </w:tabs>
          </w:pPr>
          <w:r>
            <w:t>31/08/06</w:t>
          </w:r>
        </w:p>
        <w:sdt>
          <w:sdtPr>
            <w:rPr>
              <w:color w:val="002060"/>
            </w:rPr>
            <w:alias w:val="Telefoon"/>
            <w:tag w:val=""/>
            <w:id w:val="1357783703"/>
            <w:placeholder>
              <w:docPart w:val="CF4487D2FDE04312830C82A842D4BD8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7BC1CE83" w14:textId="4CA21E03" w:rsidR="009821A4" w:rsidRPr="00745B23" w:rsidRDefault="002E3C68">
              <w:pPr>
                <w:pStyle w:val="Telefoon"/>
                <w:rPr>
                  <w:color w:val="002060"/>
                </w:rPr>
              </w:pPr>
              <w:r w:rsidRPr="00745B23">
                <w:rPr>
                  <w:color w:val="002060"/>
                </w:rPr>
                <w:t>0471 11 08 62</w:t>
              </w:r>
            </w:p>
          </w:sdtContent>
        </w:sdt>
        <w:p w14:paraId="551C6AAE" w14:textId="77777777" w:rsidR="009821A4" w:rsidRPr="00745B23" w:rsidRDefault="009821A4">
          <w:pPr>
            <w:pStyle w:val="Naam"/>
            <w:rPr>
              <w:color w:val="002060"/>
            </w:rPr>
          </w:pPr>
        </w:p>
        <w:sdt>
          <w:sdtPr>
            <w:rPr>
              <w:color w:val="002060"/>
            </w:rPr>
            <w:alias w:val="E-mailadres"/>
            <w:tag w:val=""/>
            <w:id w:val="527535243"/>
            <w:placeholder>
              <w:docPart w:val="FA16F18AE93F4990A5E335DE417F33F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3E356F0D" w14:textId="1A65FDB5" w:rsidR="009821A4" w:rsidRPr="00745B23" w:rsidRDefault="002E3C68">
              <w:pPr>
                <w:pStyle w:val="Adresvanafzender"/>
                <w:rPr>
                  <w:color w:val="002060"/>
                </w:rPr>
              </w:pPr>
              <w:r w:rsidRPr="00745B23">
                <w:rPr>
                  <w:color w:val="002060"/>
                </w:rPr>
                <w:t xml:space="preserve">sem.van.broekhoven@gmail.com </w:t>
              </w:r>
            </w:p>
          </w:sdtContent>
        </w:sdt>
        <w:sdt>
          <w:sdtPr>
            <w:rPr>
              <w:color w:val="002060"/>
            </w:rPr>
            <w:alias w:val="Adres"/>
            <w:tag w:val=""/>
            <w:id w:val="539556739"/>
            <w:placeholder>
              <w:docPart w:val="6C21334327954025877F3891B1D9CF1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22F21766" w14:textId="5E22E5BE" w:rsidR="009821A4" w:rsidRPr="00745B23" w:rsidRDefault="002E3C68">
              <w:pPr>
                <w:pStyle w:val="Adresvanafzender"/>
                <w:rPr>
                  <w:color w:val="002060"/>
                </w:rPr>
              </w:pPr>
              <w:r w:rsidRPr="00745B23">
                <w:rPr>
                  <w:color w:val="002060"/>
                </w:rPr>
                <w:t>Diestersteenweg 408</w:t>
              </w:r>
            </w:p>
          </w:sdtContent>
        </w:sdt>
        <w:p w14:paraId="3C785715" w14:textId="51A125DE" w:rsidR="009821A4" w:rsidRPr="00745B23" w:rsidRDefault="002E3C68">
          <w:pPr>
            <w:pStyle w:val="Adresvanafzender"/>
            <w:rPr>
              <w:color w:val="002060"/>
            </w:rPr>
          </w:pPr>
          <w:r w:rsidRPr="00745B23">
            <w:rPr>
              <w:color w:val="002060"/>
            </w:rPr>
            <w:t>3680 Maaseik</w:t>
          </w:r>
        </w:p>
        <w:p w14:paraId="6FB18EDA" w14:textId="77777777" w:rsidR="009821A4" w:rsidRDefault="003C66DB"/>
      </w:sdtContent>
    </w:sdt>
    <w:p w14:paraId="37095063" w14:textId="77777777" w:rsidR="009821A4" w:rsidRDefault="00E30F85">
      <w:pPr>
        <w:pStyle w:val="Sectiekop"/>
      </w:pPr>
      <w:r>
        <w:rPr>
          <w:lang w:val="nl-NL"/>
        </w:rPr>
        <w:t>Opleiding</w:t>
      </w:r>
    </w:p>
    <w:p w14:paraId="7B5DB682" w14:textId="5BF86B20" w:rsidR="009821A4" w:rsidRDefault="002E3C68">
      <w:pPr>
        <w:pStyle w:val="Subsectie"/>
      </w:pPr>
      <w:r>
        <w:t>Mosa-RT</w:t>
      </w:r>
      <w:r w:rsidR="0056199C">
        <w:t xml:space="preserve"> Maaseik</w:t>
      </w:r>
    </w:p>
    <w:p w14:paraId="1FA1F153" w14:textId="5540BCD8" w:rsidR="009821A4" w:rsidRPr="00745B23" w:rsidRDefault="00A51B1C" w:rsidP="001718AB">
      <w:pPr>
        <w:pStyle w:val="Datumvansubsectie"/>
        <w:spacing w:after="0"/>
        <w:rPr>
          <w:b/>
          <w:bCs/>
          <w:i/>
          <w:iCs/>
          <w:color w:val="002060"/>
        </w:rPr>
      </w:pPr>
      <w:r w:rsidRPr="00745B23">
        <w:rPr>
          <w:color w:val="002060"/>
        </w:rPr>
        <w:t>3</w:t>
      </w:r>
      <w:r w:rsidR="0056199C" w:rsidRPr="00745B23">
        <w:rPr>
          <w:color w:val="002060"/>
          <w:vertAlign w:val="superscript"/>
        </w:rPr>
        <w:t>de</w:t>
      </w:r>
      <w:r w:rsidR="0056199C" w:rsidRPr="00745B23">
        <w:rPr>
          <w:color w:val="002060"/>
        </w:rPr>
        <w:t xml:space="preserve"> graad</w:t>
      </w:r>
      <w:r w:rsidR="0056199C" w:rsidRPr="00745B23">
        <w:rPr>
          <w:color w:val="002060"/>
          <w:lang w:val="nl-NL"/>
        </w:rPr>
        <w:t xml:space="preserve"> </w:t>
      </w:r>
      <w:r w:rsidR="00E30F85" w:rsidRPr="00745B23">
        <w:rPr>
          <w:color w:val="002060"/>
          <w:lang w:val="nl-NL"/>
        </w:rPr>
        <w:t xml:space="preserve">| </w:t>
      </w:r>
      <w:r w:rsidR="00313AB6">
        <w:rPr>
          <w:color w:val="002060"/>
          <w:lang w:val="nl-NL"/>
        </w:rPr>
        <w:t>6</w:t>
      </w:r>
      <w:r w:rsidR="0056199C" w:rsidRPr="00745B23">
        <w:rPr>
          <w:color w:val="002060"/>
          <w:lang w:val="nl-NL"/>
        </w:rPr>
        <w:t xml:space="preserve"> Industriële </w:t>
      </w:r>
      <w:r w:rsidRPr="00745B23">
        <w:rPr>
          <w:color w:val="002060"/>
          <w:lang w:val="nl-NL"/>
        </w:rPr>
        <w:t>ICT</w:t>
      </w:r>
    </w:p>
    <w:p w14:paraId="22B3D139" w14:textId="77777777" w:rsidR="009821A4" w:rsidRDefault="00E30F85">
      <w:pPr>
        <w:pStyle w:val="Sectiekop"/>
      </w:pPr>
      <w:r>
        <w:rPr>
          <w:lang w:val="nl-NL"/>
        </w:rPr>
        <w:t>Ervaring</w:t>
      </w:r>
    </w:p>
    <w:p w14:paraId="210CBEF3" w14:textId="358260C9" w:rsidR="009821A4" w:rsidRDefault="00E06F5B">
      <w:pPr>
        <w:rPr>
          <w:color w:val="002060"/>
        </w:rPr>
      </w:pPr>
      <w:r>
        <w:rPr>
          <w:color w:val="002060"/>
        </w:rPr>
        <w:t>Keukenhulp bij Bistro Papillon, Kinrooi</w:t>
      </w:r>
    </w:p>
    <w:p w14:paraId="77424337" w14:textId="2F233132" w:rsidR="006827B9" w:rsidRPr="00745B23" w:rsidRDefault="006827B9">
      <w:pPr>
        <w:rPr>
          <w:color w:val="002060"/>
        </w:rPr>
      </w:pPr>
      <w:r>
        <w:rPr>
          <w:color w:val="002060"/>
        </w:rPr>
        <w:t>2 weken stage bij Philips Eindhoven</w:t>
      </w:r>
    </w:p>
    <w:p w14:paraId="49476E44" w14:textId="04F54B48" w:rsidR="00BF46F3" w:rsidRPr="00BF46F3" w:rsidRDefault="00E30F85" w:rsidP="005C7BC6">
      <w:pPr>
        <w:pStyle w:val="Sectiekop"/>
        <w:rPr>
          <w:lang w:val="nl-NL"/>
        </w:rPr>
      </w:pPr>
      <w:r>
        <w:rPr>
          <w:lang w:val="nl-NL"/>
        </w:rPr>
        <w:t>Vaardigheden</w:t>
      </w:r>
    </w:p>
    <w:p w14:paraId="5BDE0A4B" w14:textId="77777777" w:rsidR="005C7BC6" w:rsidRPr="005C7BC6" w:rsidRDefault="005C7BC6" w:rsidP="005C7BC6">
      <w:pPr>
        <w:pStyle w:val="Lijstalinea"/>
        <w:numPr>
          <w:ilvl w:val="0"/>
          <w:numId w:val="8"/>
        </w:numPr>
        <w:spacing w:after="0"/>
        <w:rPr>
          <w:color w:val="002060"/>
        </w:rPr>
      </w:pPr>
      <w:r w:rsidRPr="005C7BC6">
        <w:rPr>
          <w:color w:val="002060"/>
          <w:lang w:val="nl-NL"/>
        </w:rPr>
        <w:t>Kennis van computers:</w:t>
      </w:r>
    </w:p>
    <w:p w14:paraId="55C5EEC3" w14:textId="77777777" w:rsidR="002C0C18" w:rsidRDefault="000C64CB" w:rsidP="005C7BC6">
      <w:pPr>
        <w:pStyle w:val="Lijstalinea"/>
        <w:numPr>
          <w:ilvl w:val="1"/>
          <w:numId w:val="8"/>
        </w:numPr>
        <w:spacing w:after="0"/>
        <w:rPr>
          <w:color w:val="002060"/>
        </w:rPr>
      </w:pPr>
      <w:r>
        <w:rPr>
          <w:color w:val="002060"/>
        </w:rPr>
        <w:t>Kennis van de componenten van een computer. Ik heb al meerder</w:t>
      </w:r>
      <w:r w:rsidR="004D764C">
        <w:rPr>
          <w:color w:val="002060"/>
        </w:rPr>
        <w:t>e computers in elkaar gezet</w:t>
      </w:r>
      <w:r w:rsidR="002C0C18">
        <w:rPr>
          <w:color w:val="002060"/>
        </w:rPr>
        <w:t>.</w:t>
      </w:r>
    </w:p>
    <w:p w14:paraId="400F40EF" w14:textId="2C933DE3" w:rsidR="005C3008" w:rsidRDefault="00046611" w:rsidP="005C7BC6">
      <w:pPr>
        <w:pStyle w:val="Lijstalinea"/>
        <w:numPr>
          <w:ilvl w:val="1"/>
          <w:numId w:val="8"/>
        </w:numPr>
        <w:spacing w:after="0"/>
        <w:rPr>
          <w:color w:val="002060"/>
        </w:rPr>
      </w:pPr>
      <w:r>
        <w:rPr>
          <w:color w:val="002060"/>
        </w:rPr>
        <w:t xml:space="preserve">Kennis in Python, </w:t>
      </w:r>
      <w:proofErr w:type="spellStart"/>
      <w:r>
        <w:rPr>
          <w:color w:val="002060"/>
        </w:rPr>
        <w:t>Arduino</w:t>
      </w:r>
      <w:proofErr w:type="spellEnd"/>
      <w:r>
        <w:rPr>
          <w:color w:val="002060"/>
        </w:rPr>
        <w:t>, HTML, Javascript</w:t>
      </w:r>
      <w:r w:rsidR="00AC4C59">
        <w:rPr>
          <w:color w:val="002060"/>
        </w:rPr>
        <w:t xml:space="preserve">, </w:t>
      </w:r>
      <w:r w:rsidR="00F62F6A">
        <w:rPr>
          <w:color w:val="002060"/>
        </w:rPr>
        <w:t>Dart</w:t>
      </w:r>
      <w:r w:rsidR="00AC4C59">
        <w:rPr>
          <w:color w:val="002060"/>
        </w:rPr>
        <w:t xml:space="preserve"> </w:t>
      </w:r>
      <w:r w:rsidR="006827B9">
        <w:rPr>
          <w:color w:val="002060"/>
        </w:rPr>
        <w:t>(Flutter), C++</w:t>
      </w:r>
      <w:r w:rsidR="00823376">
        <w:rPr>
          <w:color w:val="002060"/>
        </w:rPr>
        <w:t xml:space="preserve"> </w:t>
      </w:r>
      <w:r w:rsidR="00AC4C59">
        <w:rPr>
          <w:color w:val="002060"/>
        </w:rPr>
        <w:t>en Siemens TIA Portal (</w:t>
      </w:r>
      <w:r w:rsidR="00355106">
        <w:rPr>
          <w:color w:val="002060"/>
        </w:rPr>
        <w:t>LDR en SCL)</w:t>
      </w:r>
    </w:p>
    <w:p w14:paraId="18918838" w14:textId="17BF9DCD" w:rsidR="009042CD" w:rsidRDefault="009042CD" w:rsidP="009042CD">
      <w:pPr>
        <w:pStyle w:val="Lijstalinea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>6 jaar lid van de STEAM-club</w:t>
      </w:r>
      <w:r w:rsidR="005B737D">
        <w:rPr>
          <w:color w:val="002060"/>
        </w:rPr>
        <w:t>, een wetenschapsclub op mijn school.</w:t>
      </w:r>
    </w:p>
    <w:p w14:paraId="03485DD6" w14:textId="75D5CC1A" w:rsidR="00395687" w:rsidRDefault="00395687" w:rsidP="00395687">
      <w:pPr>
        <w:pStyle w:val="Lijstalinea"/>
        <w:numPr>
          <w:ilvl w:val="1"/>
          <w:numId w:val="8"/>
        </w:numPr>
        <w:spacing w:after="0"/>
        <w:rPr>
          <w:color w:val="002060"/>
        </w:rPr>
      </w:pPr>
      <w:r>
        <w:rPr>
          <w:color w:val="002060"/>
        </w:rPr>
        <w:t xml:space="preserve">Ik heb meegedaan aan nationale wedstrijden verspreid over heel </w:t>
      </w:r>
      <w:r w:rsidR="008833DF">
        <w:rPr>
          <w:color w:val="002060"/>
        </w:rPr>
        <w:t>Vlaanderen</w:t>
      </w:r>
      <w:r w:rsidR="002C55FD">
        <w:rPr>
          <w:color w:val="002060"/>
        </w:rPr>
        <w:t xml:space="preserve"> zoals de Solar </w:t>
      </w:r>
      <w:proofErr w:type="spellStart"/>
      <w:r w:rsidR="002C55FD">
        <w:rPr>
          <w:color w:val="002060"/>
        </w:rPr>
        <w:t>Olympics</w:t>
      </w:r>
      <w:proofErr w:type="spellEnd"/>
      <w:r w:rsidR="002C55FD">
        <w:rPr>
          <w:color w:val="002060"/>
        </w:rPr>
        <w:t xml:space="preserve"> en </w:t>
      </w:r>
      <w:proofErr w:type="spellStart"/>
      <w:r w:rsidR="002C55FD">
        <w:rPr>
          <w:color w:val="002060"/>
        </w:rPr>
        <w:t>Asgard</w:t>
      </w:r>
      <w:proofErr w:type="spellEnd"/>
    </w:p>
    <w:p w14:paraId="01D459A9" w14:textId="284FF71F" w:rsidR="002C55FD" w:rsidRPr="009042CD" w:rsidRDefault="00EA19F2" w:rsidP="00395687">
      <w:pPr>
        <w:pStyle w:val="Lijstalinea"/>
        <w:numPr>
          <w:ilvl w:val="1"/>
          <w:numId w:val="8"/>
        </w:numPr>
        <w:spacing w:after="0"/>
        <w:rPr>
          <w:color w:val="002060"/>
        </w:rPr>
      </w:pPr>
      <w:r>
        <w:rPr>
          <w:color w:val="002060"/>
        </w:rPr>
        <w:t xml:space="preserve">2x Belgisch kampioen in de regionale VEX </w:t>
      </w:r>
      <w:proofErr w:type="spellStart"/>
      <w:r>
        <w:rPr>
          <w:color w:val="002060"/>
        </w:rPr>
        <w:t>robotics</w:t>
      </w:r>
      <w:proofErr w:type="spellEnd"/>
      <w:r>
        <w:rPr>
          <w:color w:val="002060"/>
        </w:rPr>
        <w:t xml:space="preserve"> VRC cup. 1x naar de Verenigde Staten gegaan voor het wereldkampioenschap</w:t>
      </w:r>
    </w:p>
    <w:p w14:paraId="72A6D6E8" w14:textId="0A64929A" w:rsidR="00FC68FF" w:rsidRDefault="00282CA9" w:rsidP="00282CA9">
      <w:pPr>
        <w:pStyle w:val="Lijstalinea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 xml:space="preserve">Ik werk graag in een </w:t>
      </w:r>
      <w:r w:rsidR="00AF4025">
        <w:rPr>
          <w:color w:val="002060"/>
        </w:rPr>
        <w:t xml:space="preserve">actieve </w:t>
      </w:r>
      <w:r w:rsidR="0050529D">
        <w:rPr>
          <w:color w:val="002060"/>
        </w:rPr>
        <w:t xml:space="preserve">groep die </w:t>
      </w:r>
      <w:r w:rsidR="002F5AD4">
        <w:rPr>
          <w:color w:val="002060"/>
        </w:rPr>
        <w:t>goed samenwerkt en weet waaraan ze werken</w:t>
      </w:r>
    </w:p>
    <w:p w14:paraId="64E84F43" w14:textId="3DC02231" w:rsidR="00AF4025" w:rsidRDefault="00AF4025" w:rsidP="00282CA9">
      <w:pPr>
        <w:pStyle w:val="Lijstalinea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 xml:space="preserve">Ik </w:t>
      </w:r>
      <w:r w:rsidR="002C1236">
        <w:rPr>
          <w:color w:val="002060"/>
        </w:rPr>
        <w:t xml:space="preserve">ben sociaal in een </w:t>
      </w:r>
      <w:r w:rsidR="00443CC0">
        <w:rPr>
          <w:color w:val="002060"/>
        </w:rPr>
        <w:t>gezellige, goed luisterende groep</w:t>
      </w:r>
    </w:p>
    <w:p w14:paraId="52D578D2" w14:textId="3A432A72" w:rsidR="00443CC0" w:rsidRDefault="00443CC0" w:rsidP="00282CA9">
      <w:pPr>
        <w:pStyle w:val="Lijstalinea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>Ik kan goed met kritiek om en sta altijd open voor feedback</w:t>
      </w:r>
    </w:p>
    <w:p w14:paraId="6BD857FB" w14:textId="38B95D75" w:rsidR="00443CC0" w:rsidRPr="005C7BC6" w:rsidRDefault="00443CC0" w:rsidP="00282CA9">
      <w:pPr>
        <w:pStyle w:val="Lijstalinea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 xml:space="preserve">Ik ben heel </w:t>
      </w:r>
      <w:r w:rsidR="00270E98">
        <w:rPr>
          <w:color w:val="002060"/>
        </w:rPr>
        <w:t>leergierig en nieuwsgierig rond technologie en wetenschap</w:t>
      </w:r>
    </w:p>
    <w:p w14:paraId="3C4C16E4" w14:textId="21803AC1" w:rsidR="0056199C" w:rsidRDefault="0056199C" w:rsidP="0056199C">
      <w:pPr>
        <w:pStyle w:val="Sectiekop"/>
      </w:pPr>
      <w:r>
        <w:rPr>
          <w:lang w:val="nl-NL"/>
        </w:rPr>
        <w:t>Hobby’s</w:t>
      </w:r>
    </w:p>
    <w:p w14:paraId="42C99B29" w14:textId="5AEF0D9C" w:rsidR="009821A4" w:rsidRPr="00745B23" w:rsidRDefault="0056199C" w:rsidP="0056199C">
      <w:pPr>
        <w:pStyle w:val="Lijstalinea"/>
        <w:numPr>
          <w:ilvl w:val="0"/>
          <w:numId w:val="6"/>
        </w:numPr>
        <w:spacing w:after="0"/>
        <w:rPr>
          <w:color w:val="002060"/>
        </w:rPr>
      </w:pPr>
      <w:r w:rsidRPr="00745B23">
        <w:rPr>
          <w:color w:val="002060"/>
        </w:rPr>
        <w:t xml:space="preserve">Competitie zwemmen </w:t>
      </w:r>
      <w:r w:rsidRPr="001812E0">
        <w:rPr>
          <w:color w:val="FF9666" w:themeColor="accent1" w:themeTint="99"/>
          <w:lang w:val="nl-NL"/>
        </w:rPr>
        <w:t>|</w:t>
      </w:r>
      <w:r w:rsidRPr="00745B23">
        <w:rPr>
          <w:color w:val="002060"/>
        </w:rPr>
        <w:t xml:space="preserve"> trainingen 2x per week (woensdagavond en zaterdagochtend)</w:t>
      </w:r>
    </w:p>
    <w:p w14:paraId="1FEA0A97" w14:textId="31CCAD04" w:rsidR="0056199C" w:rsidRPr="00745B23" w:rsidRDefault="0056199C" w:rsidP="0056199C">
      <w:pPr>
        <w:pStyle w:val="Lijstalinea"/>
        <w:numPr>
          <w:ilvl w:val="0"/>
          <w:numId w:val="6"/>
        </w:numPr>
        <w:spacing w:after="0"/>
        <w:rPr>
          <w:color w:val="002060"/>
        </w:rPr>
      </w:pPr>
      <w:r w:rsidRPr="00745B23">
        <w:rPr>
          <w:color w:val="002060"/>
        </w:rPr>
        <w:t>Gitaar spelen</w:t>
      </w:r>
    </w:p>
    <w:p w14:paraId="14163F8F" w14:textId="13AFBBCF" w:rsidR="0056199C" w:rsidRDefault="00B65DF2" w:rsidP="0056199C">
      <w:pPr>
        <w:pStyle w:val="Lijstalinea"/>
        <w:numPr>
          <w:ilvl w:val="0"/>
          <w:numId w:val="6"/>
        </w:numPr>
        <w:spacing w:after="0"/>
        <w:rPr>
          <w:color w:val="002060"/>
        </w:rPr>
      </w:pPr>
      <w:r w:rsidRPr="00745B23">
        <w:rPr>
          <w:color w:val="002060"/>
        </w:rPr>
        <w:t>Met computers werken</w:t>
      </w:r>
      <w:r w:rsidR="004B02DF">
        <w:rPr>
          <w:color w:val="002060"/>
        </w:rPr>
        <w:t>, programmeren</w:t>
      </w:r>
      <w:r w:rsidR="00255056" w:rsidRPr="00745B23">
        <w:rPr>
          <w:color w:val="002060"/>
        </w:rPr>
        <w:t xml:space="preserve"> en gamen</w:t>
      </w:r>
    </w:p>
    <w:p w14:paraId="3D0EB086" w14:textId="0F9CFE3F" w:rsidR="003C66DB" w:rsidRPr="00745B23" w:rsidRDefault="003C66DB" w:rsidP="0056199C">
      <w:pPr>
        <w:pStyle w:val="Lijstalinea"/>
        <w:numPr>
          <w:ilvl w:val="0"/>
          <w:numId w:val="6"/>
        </w:numPr>
        <w:spacing w:after="0"/>
        <w:rPr>
          <w:color w:val="002060"/>
        </w:rPr>
      </w:pPr>
      <w:r>
        <w:rPr>
          <w:color w:val="002060"/>
        </w:rPr>
        <w:t>Duiken</w:t>
      </w:r>
    </w:p>
    <w:p w14:paraId="3C80E8B4" w14:textId="2094A3BE" w:rsidR="00913910" w:rsidRPr="00745B23" w:rsidRDefault="00661B10" w:rsidP="0056199C">
      <w:pPr>
        <w:pStyle w:val="Lijstalinea"/>
        <w:numPr>
          <w:ilvl w:val="0"/>
          <w:numId w:val="6"/>
        </w:numPr>
        <w:spacing w:after="0"/>
        <w:rPr>
          <w:color w:val="002060"/>
        </w:rPr>
      </w:pPr>
      <w:r w:rsidRPr="00745B23">
        <w:rPr>
          <w:color w:val="002060"/>
        </w:rPr>
        <w:t>STEAM-club</w:t>
      </w:r>
    </w:p>
    <w:p w14:paraId="015A6D9E" w14:textId="6AB048AA" w:rsidR="00927F65" w:rsidRPr="00745B23" w:rsidRDefault="00927F65" w:rsidP="0056199C">
      <w:pPr>
        <w:pStyle w:val="Lijstalinea"/>
        <w:numPr>
          <w:ilvl w:val="0"/>
          <w:numId w:val="6"/>
        </w:numPr>
        <w:spacing w:after="0"/>
        <w:rPr>
          <w:color w:val="002060"/>
        </w:rPr>
      </w:pPr>
      <w:r w:rsidRPr="00745B23">
        <w:rPr>
          <w:color w:val="002060"/>
        </w:rPr>
        <w:t>Spelen met knuffelhond Doezel</w:t>
      </w:r>
    </w:p>
    <w:sectPr w:rsidR="00927F65" w:rsidRPr="00745B23" w:rsidSect="001749F3">
      <w:headerReference w:type="even" r:id="rId13"/>
      <w:footerReference w:type="even" r:id="rId14"/>
      <w:footerReference w:type="default" r:id="rId15"/>
      <w:headerReference w:type="first" r:id="rId16"/>
      <w:pgSz w:w="11906" w:h="16838" w:code="9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933C" w14:textId="77777777" w:rsidR="00952DA5" w:rsidRDefault="00952DA5">
      <w:pPr>
        <w:spacing w:after="0" w:line="240" w:lineRule="auto"/>
      </w:pPr>
      <w:r>
        <w:separator/>
      </w:r>
    </w:p>
  </w:endnote>
  <w:endnote w:type="continuationSeparator" w:id="0">
    <w:p w14:paraId="2A6F093B" w14:textId="77777777" w:rsidR="00952DA5" w:rsidRDefault="00952DA5">
      <w:pPr>
        <w:spacing w:after="0" w:line="240" w:lineRule="auto"/>
      </w:pPr>
      <w:r>
        <w:continuationSeparator/>
      </w:r>
    </w:p>
  </w:endnote>
  <w:endnote w:type="continuationNotice" w:id="1">
    <w:p w14:paraId="2754A3AE" w14:textId="77777777" w:rsidR="00952DA5" w:rsidRDefault="00952D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@Yu Gothic UI Semiligh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82A2" w14:textId="77777777" w:rsidR="009821A4" w:rsidRDefault="00E30F85">
    <w:pPr>
      <w:pStyle w:val="Voettekst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283655A8" wp14:editId="4780E7C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hthoek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EA28EE" w14:textId="77777777" w:rsidR="009821A4" w:rsidRDefault="009821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3655A8" id="Rechthoek 55" o:spid="_x0000_s1029" style="position:absolute;margin-left:0;margin-top:0;width:55.1pt;height:11in;z-index:-251658233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ff9600 [3215]" stroked="f" strokeweight="2pt">
              <v:textbox>
                <w:txbxContent>
                  <w:p w14:paraId="78EA28EE" w14:textId="77777777" w:rsidR="009821A4" w:rsidRDefault="009821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74947D0" wp14:editId="1154D41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hthoek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270FE3" w14:textId="77777777" w:rsidR="009821A4" w:rsidRDefault="009821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74947D0" id="Rechthoek 56" o:spid="_x0000_s1030" style="position:absolute;margin-left:0;margin-top:0;width:55.1pt;height:71.3pt;z-index:-25165823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ff5000 [3204]" stroked="f" strokeweight="2pt">
              <v:textbox>
                <w:txbxContent>
                  <w:p w14:paraId="5A270FE3" w14:textId="77777777" w:rsidR="009821A4" w:rsidRDefault="009821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7E58AAC0" wp14:editId="2A9B7D64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8927465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Vierkante haken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04C8972" w14:textId="77777777" w:rsidR="009821A4" w:rsidRDefault="00E30F8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58AA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Vierkante haken 64" o:spid="_x0000_s1031" type="#_x0000_t185" style="position:absolute;margin-left:0;margin-top:0;width:36pt;height:28.8pt;z-index:251658249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ff5000 [3204]" strokecolor="white [3212]" strokeweight="1pt">
              <v:path arrowok="t"/>
              <v:textbox inset="0,,0">
                <w:txbxContent>
                  <w:p w14:paraId="404C8972" w14:textId="77777777" w:rsidR="009821A4" w:rsidRDefault="00E30F8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  <w:lang w:val="nl-NL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4838" w14:textId="77777777" w:rsidR="009821A4" w:rsidRDefault="00E30F85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58253" behindDoc="1" locked="0" layoutInCell="1" allowOverlap="1" wp14:anchorId="2A261FB3" wp14:editId="139ADC9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hthoek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rect w14:anchorId="0C3B48CE" id="Rechthoek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370E2A8F" wp14:editId="35837A4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hthoek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CC3AD8" w14:textId="77777777" w:rsidR="009821A4" w:rsidRDefault="009821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0E2A8F" id="Rechthoek 52" o:spid="_x0000_s1032" style="position:absolute;margin-left:0;margin-top:0;width:55.1pt;height:11in;z-index:-25165823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ff9600 [3215]" stroked="f" strokeweight="2pt">
              <v:textbox>
                <w:txbxContent>
                  <w:p w14:paraId="1CCC3AD8" w14:textId="77777777" w:rsidR="009821A4" w:rsidRDefault="009821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51" behindDoc="1" locked="0" layoutInCell="1" allowOverlap="1" wp14:anchorId="0FF6D6D4" wp14:editId="0B9C3F1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hthoek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32BF31" w14:textId="77777777" w:rsidR="009821A4" w:rsidRDefault="009821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FF6D6D4" id="Rechthoek 53" o:spid="_x0000_s1033" style="position:absolute;margin-left:0;margin-top:0;width:55.1pt;height:71.3pt;z-index:-251658229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ff5000 [3204]" stroked="f" strokeweight="2pt">
              <v:textbox>
                <w:txbxContent>
                  <w:p w14:paraId="5832BF31" w14:textId="77777777" w:rsidR="009821A4" w:rsidRDefault="009821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042DE294" wp14:editId="6F59ED3A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6932295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8927465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Vierkante haken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A3CF680" w14:textId="77777777" w:rsidR="009821A4" w:rsidRDefault="00E30F8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  <w:lang w:val="nl-N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2DE294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Vierkante haken 54" o:spid="_x0000_s1034" type="#_x0000_t185" style="position:absolute;margin-left:0;margin-top:0;width:36pt;height:28.8pt;z-index:2516582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ff5000 [3204]" strokecolor="white [3212]" strokeweight="1pt">
              <v:path arrowok="t"/>
              <v:textbox inset="0,,0">
                <w:txbxContent>
                  <w:p w14:paraId="2A3CF680" w14:textId="77777777" w:rsidR="009821A4" w:rsidRDefault="00E30F8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  <w:lang w:val="nl-NL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6108" w14:textId="77777777" w:rsidR="00952DA5" w:rsidRDefault="00952DA5">
      <w:pPr>
        <w:spacing w:after="0" w:line="240" w:lineRule="auto"/>
      </w:pPr>
      <w:r>
        <w:separator/>
      </w:r>
    </w:p>
  </w:footnote>
  <w:footnote w:type="continuationSeparator" w:id="0">
    <w:p w14:paraId="5460D7FF" w14:textId="77777777" w:rsidR="00952DA5" w:rsidRDefault="00952DA5">
      <w:pPr>
        <w:spacing w:after="0" w:line="240" w:lineRule="auto"/>
      </w:pPr>
      <w:r>
        <w:continuationSeparator/>
      </w:r>
    </w:p>
  </w:footnote>
  <w:footnote w:type="continuationNotice" w:id="1">
    <w:p w14:paraId="3C42314A" w14:textId="77777777" w:rsidR="00952DA5" w:rsidRDefault="00952D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8EFE4" w14:textId="77777777" w:rsidR="009821A4" w:rsidRDefault="00E30F85">
    <w:pPr>
      <w:pStyle w:val="Koptekst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713F9BEB" wp14:editId="304D69BA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hthoek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rect w14:anchorId="2F8513D3" id="Rechthoek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4DDD904" wp14:editId="6DDB3D2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kstvak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CCDDC7" w14:textId="77777777" w:rsidR="009821A4" w:rsidRDefault="00E30F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nl-NL"/>
                            </w:rPr>
                            <w:t xml:space="preserve">Curriculum vitae: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4DDD904" id="_x0000_t202" coordsize="21600,21600" o:spt="202" path="m,l,21600r21600,l21600,xe">
              <v:stroke joinstyle="miter"/>
              <v:path gradientshapeok="t" o:connecttype="rect"/>
            </v:shapetype>
            <v:shape id="Tekstvak 69" o:spid="_x0000_s1026" type="#_x0000_t202" style="position:absolute;margin-left:0;margin-top:0;width:32.25pt;height:356.4pt;z-index:25165824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ff9600 [3215]" stroked="f" strokeweight=".5pt">
              <v:textbox style="layout-flow:vertical;mso-layout-flow-alt:bottom-to-top">
                <w:txbxContent>
                  <w:p w14:paraId="41CCDDC7" w14:textId="77777777" w:rsidR="009821A4" w:rsidRDefault="00E30F8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nl-NL"/>
                      </w:rPr>
                      <w:t xml:space="preserve">Curriculum vitae: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0EC4EA31" wp14:editId="33590D2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hthoek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E621F9" w14:textId="77777777" w:rsidR="009821A4" w:rsidRDefault="009821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EC4EA31" id="Rechthoek 70" o:spid="_x0000_s1027" style="position:absolute;margin-left:0;margin-top:0;width:55.1pt;height:71.3pt;z-index:-2516582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ff5000 [3204]" stroked="f" strokeweight="2pt">
              <v:textbox>
                <w:txbxContent>
                  <w:p w14:paraId="1BE621F9" w14:textId="77777777" w:rsidR="009821A4" w:rsidRDefault="009821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7A596EB8" wp14:editId="53F990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hthoek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8C8375" w14:textId="77777777" w:rsidR="009821A4" w:rsidRDefault="009821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A596EB8" id="Rechthoek 71" o:spid="_x0000_s1028" style="position:absolute;margin-left:0;margin-top:0;width:55.1pt;height:11in;z-index:-251658237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ff9600 [3215]" stroked="f" strokeweight="2pt">
              <v:textbox>
                <w:txbxContent>
                  <w:p w14:paraId="588C8375" w14:textId="77777777" w:rsidR="009821A4" w:rsidRDefault="009821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0DFB" w14:textId="77777777" w:rsidR="009821A4" w:rsidRDefault="00E30F85">
    <w:pPr>
      <w:pStyle w:val="Koptekst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EEC361" wp14:editId="4DCA3D1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hthoe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rect w14:anchorId="71F2BFEA" id="Rechthoek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val="nl-NL"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95DDC3" wp14:editId="2A69763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hthoek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06B034" w14:textId="77777777" w:rsidR="009821A4" w:rsidRDefault="009821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95DDC3" id="Rechthoek 11" o:spid="_x0000_s1035" style="position:absolute;margin-left:0;margin-top:0;width:55.1pt;height:11in;z-index:25165824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ff9600 [3215]" stroked="f" strokeweight="2pt">
              <v:textbox>
                <w:txbxContent>
                  <w:p w14:paraId="6906B034" w14:textId="77777777" w:rsidR="009821A4" w:rsidRDefault="009821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E8861A" wp14:editId="356D6BC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8660130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hthoek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0DC623" w14:textId="77777777" w:rsidR="009821A4" w:rsidRDefault="009821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AE8861A" id="Rechthoek 12" o:spid="_x0000_s1036" style="position:absolute;margin-left:0;margin-top:0;width:55.1pt;height:71.3pt;z-index:251658241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ff5000 [3204]" stroked="f" strokeweight="2pt">
              <v:textbox>
                <w:txbxContent>
                  <w:p w14:paraId="3A0DC623" w14:textId="77777777" w:rsidR="009821A4" w:rsidRDefault="009821A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300B0"/>
    <w:multiLevelType w:val="hybridMultilevel"/>
    <w:tmpl w:val="04BCEB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744E"/>
    <w:multiLevelType w:val="hybridMultilevel"/>
    <w:tmpl w:val="4A82D1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E1A75"/>
    <w:multiLevelType w:val="hybridMultilevel"/>
    <w:tmpl w:val="442245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6668">
    <w:abstractNumId w:val="7"/>
  </w:num>
  <w:num w:numId="2" w16cid:durableId="1520466437">
    <w:abstractNumId w:val="4"/>
  </w:num>
  <w:num w:numId="3" w16cid:durableId="1873956946">
    <w:abstractNumId w:val="5"/>
  </w:num>
  <w:num w:numId="4" w16cid:durableId="1158811991">
    <w:abstractNumId w:val="2"/>
  </w:num>
  <w:num w:numId="5" w16cid:durableId="14811810">
    <w:abstractNumId w:val="0"/>
  </w:num>
  <w:num w:numId="6" w16cid:durableId="1382091572">
    <w:abstractNumId w:val="1"/>
  </w:num>
  <w:num w:numId="7" w16cid:durableId="897595902">
    <w:abstractNumId w:val="3"/>
  </w:num>
  <w:num w:numId="8" w16cid:durableId="698699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doNotDisplayPageBoundaries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68"/>
    <w:rsid w:val="00002EE3"/>
    <w:rsid w:val="000069AB"/>
    <w:rsid w:val="00046611"/>
    <w:rsid w:val="000868B2"/>
    <w:rsid w:val="000A042E"/>
    <w:rsid w:val="000B7E7C"/>
    <w:rsid w:val="000C18B7"/>
    <w:rsid w:val="000C64CB"/>
    <w:rsid w:val="00143FDB"/>
    <w:rsid w:val="001718AB"/>
    <w:rsid w:val="001749F3"/>
    <w:rsid w:val="001812E0"/>
    <w:rsid w:val="001826F1"/>
    <w:rsid w:val="001F1FDD"/>
    <w:rsid w:val="00255056"/>
    <w:rsid w:val="00270E98"/>
    <w:rsid w:val="00282CA9"/>
    <w:rsid w:val="002C0C18"/>
    <w:rsid w:val="002C1236"/>
    <w:rsid w:val="002C55FD"/>
    <w:rsid w:val="002E3C68"/>
    <w:rsid w:val="002F5AD4"/>
    <w:rsid w:val="00313AB6"/>
    <w:rsid w:val="00325B54"/>
    <w:rsid w:val="00355106"/>
    <w:rsid w:val="00357E44"/>
    <w:rsid w:val="003716CB"/>
    <w:rsid w:val="00386980"/>
    <w:rsid w:val="00395687"/>
    <w:rsid w:val="00397D4B"/>
    <w:rsid w:val="003C5C93"/>
    <w:rsid w:val="003C66DB"/>
    <w:rsid w:val="00403F2D"/>
    <w:rsid w:val="00443CC0"/>
    <w:rsid w:val="00444D36"/>
    <w:rsid w:val="00482115"/>
    <w:rsid w:val="004B02DF"/>
    <w:rsid w:val="004D764C"/>
    <w:rsid w:val="004E20E3"/>
    <w:rsid w:val="004F238E"/>
    <w:rsid w:val="0050529D"/>
    <w:rsid w:val="0050640C"/>
    <w:rsid w:val="0056199C"/>
    <w:rsid w:val="005B737D"/>
    <w:rsid w:val="005C3008"/>
    <w:rsid w:val="005C7BC6"/>
    <w:rsid w:val="005D2D73"/>
    <w:rsid w:val="005E652F"/>
    <w:rsid w:val="00661B10"/>
    <w:rsid w:val="00677FC0"/>
    <w:rsid w:val="006827B9"/>
    <w:rsid w:val="00722642"/>
    <w:rsid w:val="00745B23"/>
    <w:rsid w:val="00751FD2"/>
    <w:rsid w:val="007A6767"/>
    <w:rsid w:val="007C00F0"/>
    <w:rsid w:val="007F549C"/>
    <w:rsid w:val="00821B9D"/>
    <w:rsid w:val="00823376"/>
    <w:rsid w:val="008412FA"/>
    <w:rsid w:val="008833DF"/>
    <w:rsid w:val="008F14F1"/>
    <w:rsid w:val="009042CD"/>
    <w:rsid w:val="00913910"/>
    <w:rsid w:val="00927F65"/>
    <w:rsid w:val="00942200"/>
    <w:rsid w:val="00952DA5"/>
    <w:rsid w:val="009821A4"/>
    <w:rsid w:val="009C2251"/>
    <w:rsid w:val="00A51B1C"/>
    <w:rsid w:val="00AC4C59"/>
    <w:rsid w:val="00AD55D1"/>
    <w:rsid w:val="00AF4025"/>
    <w:rsid w:val="00B31427"/>
    <w:rsid w:val="00B51D7F"/>
    <w:rsid w:val="00B623FC"/>
    <w:rsid w:val="00B65DF2"/>
    <w:rsid w:val="00BC31D7"/>
    <w:rsid w:val="00BF46F3"/>
    <w:rsid w:val="00C10183"/>
    <w:rsid w:val="00CF1404"/>
    <w:rsid w:val="00D03C8B"/>
    <w:rsid w:val="00D17FFE"/>
    <w:rsid w:val="00D46056"/>
    <w:rsid w:val="00DF204A"/>
    <w:rsid w:val="00E06F5B"/>
    <w:rsid w:val="00E30F85"/>
    <w:rsid w:val="00E85F48"/>
    <w:rsid w:val="00E9428A"/>
    <w:rsid w:val="00EA19F2"/>
    <w:rsid w:val="00F62F6A"/>
    <w:rsid w:val="00F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25C99"/>
  <w15:docId w15:val="{A3563CA2-2520-4DCF-8168-8E4FC1F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64" w:lineRule="auto"/>
    </w:pPr>
    <w:rPr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5000" w:themeColor="accent1"/>
      <w:sz w:val="32"/>
      <w:szCs w:val="28"/>
      <w14:numForm w14:val="oldSty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FF9600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FF5000" w:themeColor="accent1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5000" w:themeColor="accent1"/>
      <w:sz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FF5000" w:themeColor="accent1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FF5000" w:themeColor="accent1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Stijl1">
    <w:name w:val="Stijl1"/>
    <w:basedOn w:val="Standaardtabel"/>
    <w:uiPriority w:val="99"/>
    <w:pPr>
      <w:spacing w:after="0" w:line="240" w:lineRule="auto"/>
    </w:pPr>
    <w:tblPr/>
    <w:tblStylePr w:type="firstRow">
      <w:rPr>
        <w:rFonts w:ascii="@Yu Gothic UI Semilight" w:hAnsi="@Yu Gothic UI Semilight"/>
        <w:b/>
        <w:sz w:val="36"/>
      </w:rPr>
    </w:tblStylePr>
  </w:style>
  <w:style w:type="paragraph" w:styleId="Lijstalinea">
    <w:name w:val="List Paragraph"/>
    <w:basedOn w:val="Standaard"/>
    <w:uiPriority w:val="34"/>
    <w:qFormat/>
    <w:pPr>
      <w:spacing w:line="240" w:lineRule="auto"/>
      <w:ind w:left="720" w:hanging="288"/>
      <w:contextualSpacing/>
    </w:pPr>
    <w:rPr>
      <w:color w:val="FF9600" w:themeColor="text2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FF9600" w:themeColor="text2"/>
      <w:spacing w:val="6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9600" w:themeColor="text2"/>
      <w:kern w:val="28"/>
      <w:sz w:val="80"/>
      <w:szCs w:val="52"/>
      <w14:ligatures w14:val="standard"/>
      <w14:numForm w14:val="oldStyle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FF9600" w:themeColor="text2"/>
      <w:sz w:val="32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z w:val="32"/>
      <w:szCs w:val="24"/>
    </w:rPr>
  </w:style>
  <w:style w:type="character" w:styleId="Zwaar">
    <w:name w:val="Strong"/>
    <w:basedOn w:val="Standaardalinea-lettertype"/>
    <w:uiPriority w:val="22"/>
    <w:qFormat/>
    <w:rPr>
      <w:b/>
      <w:bCs/>
      <w14:numForm w14:val="oldStyle"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FF5000" w:themeColor="accent1"/>
      <w:sz w:val="24"/>
      <w14:ligatures w14:val="standard"/>
      <w14:numForm w14:val="oldStyle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FF5000" w:themeColor="accent1"/>
        <w:left w:val="single" w:sz="36" w:space="8" w:color="FF5000" w:themeColor="accent1"/>
        <w:bottom w:val="single" w:sz="36" w:space="8" w:color="FF5000" w:themeColor="accent1"/>
        <w:right w:val="single" w:sz="36" w:space="8" w:color="FF5000" w:themeColor="accent1"/>
      </w:pBdr>
      <w:shd w:val="clear" w:color="auto" w:fill="FF5000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eastAsiaTheme="minorEastAsia"/>
      <w:b/>
      <w:bCs/>
      <w:i/>
      <w:iCs/>
      <w:color w:val="auto"/>
      <w:sz w:val="21"/>
      <w:shd w:val="clear" w:color="auto" w:fill="FF5000" w:themeFill="accent1"/>
      <w14:ligatures w14:val="standard"/>
      <w14:numForm w14:val="oldStyle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aliases w:val="Subsectie intensieve nadruk"/>
    <w:basedOn w:val="Standaardalinea-lettertype"/>
    <w:uiPriority w:val="21"/>
    <w:qFormat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customStyle="1" w:styleId="Sectiekop">
    <w:name w:val="Sectiekop"/>
    <w:basedOn w:val="Kop1"/>
    <w:next w:val="Standaard"/>
    <w:qFormat/>
    <w:rPr>
      <w:b/>
      <w:color w:val="FF9600" w:themeColor="text2"/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customStyle="1" w:styleId="Subsectie">
    <w:name w:val="Subsectie"/>
    <w:basedOn w:val="Kop2"/>
    <w:qFormat/>
    <w:pPr>
      <w:spacing w:before="0"/>
    </w:pPr>
    <w:rPr>
      <w:color w:val="FF5000" w:themeColor="accent1"/>
      <w:sz w:val="21"/>
    </w:rPr>
  </w:style>
  <w:style w:type="paragraph" w:customStyle="1" w:styleId="Naam">
    <w:name w:val="Naam"/>
    <w:basedOn w:val="Titel"/>
    <w:qFormat/>
    <w:rPr>
      <w:b/>
      <w:sz w:val="28"/>
      <w:szCs w:val="28"/>
    </w:rPr>
  </w:style>
  <w:style w:type="paragraph" w:customStyle="1" w:styleId="Datumvansubsectie">
    <w:name w:val="Datum van subsectie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Telefoon">
    <w:name w:val="Telefoon"/>
    <w:basedOn w:val="Geenafstand"/>
    <w:qFormat/>
    <w:rPr>
      <w:sz w:val="24"/>
    </w:rPr>
  </w:style>
  <w:style w:type="paragraph" w:customStyle="1" w:styleId="Adresvanafzender">
    <w:name w:val="Adres van afzender"/>
    <w:basedOn w:val="Geenafstand"/>
    <w:qFormat/>
    <w:pPr>
      <w:spacing w:line="274" w:lineRule="auto"/>
    </w:pPr>
    <w:rPr>
      <w:sz w:val="21"/>
    </w:rPr>
  </w:style>
  <w:style w:type="paragraph" w:customStyle="1" w:styleId="Tekstvoorsubsectie">
    <w:name w:val="Tekst voor subsectie"/>
    <w:basedOn w:val="Lijstopsomteken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jstopsomteken">
    <w:name w:val="List Bullet"/>
    <w:basedOn w:val="Standaard"/>
    <w:uiPriority w:val="99"/>
    <w:semiHidden/>
    <w:unhideWhenUsed/>
    <w:pPr>
      <w:numPr>
        <w:numId w:val="5"/>
      </w:numPr>
      <w:contextualSpacing/>
    </w:pPr>
  </w:style>
  <w:style w:type="paragraph" w:styleId="Afsluiting">
    <w:name w:val="Closing"/>
    <w:basedOn w:val="Standaard"/>
    <w:link w:val="AfsluitingChar"/>
    <w:uiPriority w:val="5"/>
    <w:unhideWhenUsed/>
    <w:pPr>
      <w:spacing w:before="480" w:after="960"/>
      <w:contextualSpacing/>
    </w:pPr>
    <w:rPr>
      <w:b/>
      <w:color w:val="FF9600" w:themeColor="text2"/>
    </w:rPr>
  </w:style>
  <w:style w:type="character" w:customStyle="1" w:styleId="AfsluitingChar">
    <w:name w:val="Afsluiting Char"/>
    <w:basedOn w:val="Standaardalinea-lettertype"/>
    <w:link w:val="Afsluiting"/>
    <w:uiPriority w:val="5"/>
    <w:rPr>
      <w:b/>
      <w:color w:val="auto"/>
      <w:sz w:val="21"/>
    </w:rPr>
  </w:style>
  <w:style w:type="paragraph" w:customStyle="1" w:styleId="Adresvangeadresseerde">
    <w:name w:val="Adres van geadresseerde"/>
    <w:basedOn w:val="Geenafstand"/>
    <w:uiPriority w:val="3"/>
    <w:qFormat/>
    <w:pPr>
      <w:spacing w:after="360"/>
      <w:contextualSpacing/>
    </w:pPr>
    <w:rPr>
      <w:color w:val="FF9600" w:themeColor="text2"/>
      <w:sz w:val="21"/>
    </w:rPr>
  </w:style>
  <w:style w:type="paragraph" w:styleId="Aanhef">
    <w:name w:val="Salutation"/>
    <w:basedOn w:val="Geenafstand"/>
    <w:next w:val="Standaard"/>
    <w:link w:val="AanhefChar"/>
    <w:uiPriority w:val="4"/>
    <w:unhideWhenUsed/>
    <w:pPr>
      <w:spacing w:before="480" w:after="320"/>
      <w:contextualSpacing/>
    </w:pPr>
    <w:rPr>
      <w:b/>
      <w:color w:val="FF9600" w:themeColor="text2"/>
      <w:sz w:val="21"/>
    </w:rPr>
  </w:style>
  <w:style w:type="character" w:customStyle="1" w:styleId="AanhefChar">
    <w:name w:val="Aanhef Char"/>
    <w:basedOn w:val="Standaardalinea-lettertype"/>
    <w:link w:val="Aanhef"/>
    <w:uiPriority w:val="4"/>
    <w:rPr>
      <w:b/>
      <w:color w:val="auto"/>
      <w:sz w:val="21"/>
    </w:rPr>
  </w:style>
  <w:style w:type="paragraph" w:styleId="Handtekening">
    <w:name w:val="Signature"/>
    <w:basedOn w:val="Standaard"/>
    <w:link w:val="HandtekeningChar"/>
    <w:uiPriority w:val="99"/>
    <w:unhideWhenUsed/>
    <w:pPr>
      <w:contextualSpacing/>
    </w:pPr>
  </w:style>
  <w:style w:type="character" w:customStyle="1" w:styleId="HandtekeningChar">
    <w:name w:val="Handtekening Char"/>
    <w:basedOn w:val="Standaardalinea-lettertype"/>
    <w:link w:val="Handtekening"/>
    <w:uiPriority w:val="99"/>
    <w:rPr>
      <w:sz w:val="21"/>
    </w:rPr>
  </w:style>
  <w:style w:type="paragraph" w:styleId="Revisie">
    <w:name w:val="Revision"/>
    <w:hidden/>
    <w:uiPriority w:val="99"/>
    <w:semiHidden/>
    <w:rsid w:val="000C18B7"/>
    <w:pPr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e310806\AppData\Roaming\Microsoft\Templates\Curriculum%20vitae%20(ontwerp%20Aangrenzi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9B84D377A460286B9DE10E660CE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E0858C-F7B1-4054-B673-EE607D916B81}"/>
      </w:docPartPr>
      <w:docPartBody>
        <w:p w:rsidR="009D23B1" w:rsidRDefault="00B55709">
          <w:pPr>
            <w:pStyle w:val="5B19B84D377A460286B9DE10E660CE08"/>
          </w:pPr>
          <w:r>
            <w:rPr>
              <w:rStyle w:val="Tekstvantijdelijkeaanduiding"/>
              <w:lang w:val="nl-NL"/>
            </w:rPr>
            <w:t>Kies een bouwsteen.</w:t>
          </w:r>
        </w:p>
      </w:docPartBody>
    </w:docPart>
    <w:docPart>
      <w:docPartPr>
        <w:name w:val="0CD166F318CE4810942287943B4400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FFB226-A54B-4A18-B723-E68255BE92D0}"/>
      </w:docPartPr>
      <w:docPartBody>
        <w:p w:rsidR="009D23B1" w:rsidRDefault="00B55709">
          <w:pPr>
            <w:pStyle w:val="0CD166F318CE4810942287943B4400B4"/>
          </w:pPr>
          <w:r>
            <w:rPr>
              <w:rStyle w:val="Tekstvantijdelijkeaanduiding"/>
              <w:lang w:val="nl-NL"/>
            </w:rPr>
            <w:t>[Geef uw naam op]</w:t>
          </w:r>
        </w:p>
      </w:docPartBody>
    </w:docPart>
    <w:docPart>
      <w:docPartPr>
        <w:name w:val="CF4487D2FDE04312830C82A842D4BD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59B1E6-F355-4BFC-9522-19AF5798A79A}"/>
      </w:docPartPr>
      <w:docPartBody>
        <w:p w:rsidR="009D23B1" w:rsidRDefault="00B55709">
          <w:pPr>
            <w:pStyle w:val="CF4487D2FDE04312830C82A842D4BD89"/>
          </w:pPr>
          <w:r>
            <w:rPr>
              <w:rStyle w:val="Tekstvantijdelijkeaanduiding"/>
              <w:color w:val="000000"/>
              <w:lang w:val="nl-NL"/>
            </w:rPr>
            <w:t>[Geef uw telefoonnummer op]</w:t>
          </w:r>
        </w:p>
      </w:docPartBody>
    </w:docPart>
    <w:docPart>
      <w:docPartPr>
        <w:name w:val="FA16F18AE93F4990A5E335DE417F33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FECABD-0D3F-498A-9A17-5F156F71B650}"/>
      </w:docPartPr>
      <w:docPartBody>
        <w:p w:rsidR="009D23B1" w:rsidRDefault="00B55709">
          <w:pPr>
            <w:pStyle w:val="FA16F18AE93F4990A5E335DE417F33F0"/>
          </w:pPr>
          <w:r>
            <w:rPr>
              <w:rStyle w:val="Tekstvantijdelijkeaanduiding"/>
              <w:color w:val="000000"/>
              <w:lang w:val="nl-NL"/>
            </w:rPr>
            <w:t>[Geef uw e-mailadres op]</w:t>
          </w:r>
        </w:p>
      </w:docPartBody>
    </w:docPart>
    <w:docPart>
      <w:docPartPr>
        <w:name w:val="6C21334327954025877F3891B1D9CF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550CBB-552D-4FCB-BB3A-2AA02636FC73}"/>
      </w:docPartPr>
      <w:docPartBody>
        <w:p w:rsidR="009D23B1" w:rsidRDefault="00B55709">
          <w:pPr>
            <w:pStyle w:val="6C21334327954025877F3891B1D9CF11"/>
          </w:pPr>
          <w:r>
            <w:rPr>
              <w:rStyle w:val="Tekstvantijdelijkeaanduiding"/>
              <w:color w:val="000000"/>
              <w:lang w:val="nl-NL"/>
            </w:rPr>
            <w:t>[Geef uw adres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@Yu Gothic UI Semiligh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9"/>
    <w:rsid w:val="0012538F"/>
    <w:rsid w:val="00152058"/>
    <w:rsid w:val="009D23B1"/>
    <w:rsid w:val="009F6545"/>
    <w:rsid w:val="00B55709"/>
    <w:rsid w:val="00DB7FC2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customStyle="1" w:styleId="5B19B84D377A460286B9DE10E660CE08">
    <w:name w:val="5B19B84D377A460286B9DE10E660CE08"/>
  </w:style>
  <w:style w:type="paragraph" w:customStyle="1" w:styleId="0CD166F318CE4810942287943B4400B4">
    <w:name w:val="0CD166F318CE4810942287943B4400B4"/>
  </w:style>
  <w:style w:type="paragraph" w:customStyle="1" w:styleId="CF4487D2FDE04312830C82A842D4BD89">
    <w:name w:val="CF4487D2FDE04312830C82A842D4BD89"/>
  </w:style>
  <w:style w:type="paragraph" w:customStyle="1" w:styleId="FA16F18AE93F4990A5E335DE417F33F0">
    <w:name w:val="FA16F18AE93F4990A5E335DE417F33F0"/>
  </w:style>
  <w:style w:type="paragraph" w:customStyle="1" w:styleId="6C21334327954025877F3891B1D9CF11">
    <w:name w:val="6C21334327954025877F3891B1D9C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angepast 7">
      <a:dk1>
        <a:srgbClr val="2F2B20"/>
      </a:dk1>
      <a:lt1>
        <a:srgbClr val="FFFFFF"/>
      </a:lt1>
      <a:dk2>
        <a:srgbClr val="FF9600"/>
      </a:dk2>
      <a:lt2>
        <a:srgbClr val="A9A57C"/>
      </a:lt2>
      <a:accent1>
        <a:srgbClr val="FF5000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Diestersteenweg 408</CompanyAddress>
  <CompanyPhone>0471 11 08 62</CompanyPhone>
  <CompanyFax/>
  <CompanyEmail>sem.van.broekhoven@gmail.com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6b10b74-023b-4505-bd21-3dea7fe386f6">english</DirectSourceMarket>
    <AssetType xmlns="e6b10b74-023b-4505-bd21-3dea7fe386f6" xsi:nil="true"/>
    <Milestone xmlns="e6b10b74-023b-4505-bd21-3dea7fe386f6" xsi:nil="true"/>
    <OriginAsset xmlns="e6b10b74-023b-4505-bd21-3dea7fe386f6" xsi:nil="true"/>
    <TPComponent xmlns="e6b10b74-023b-4505-bd21-3dea7fe386f6" xsi:nil="true"/>
    <AssetId xmlns="e6b10b74-023b-4505-bd21-3dea7fe386f6">TP101796241</AssetId>
    <NumericId xmlns="e6b10b74-023b-4505-bd21-3dea7fe386f6">101796241</NumericId>
    <TPFriendlyName xmlns="e6b10b74-023b-4505-bd21-3dea7fe386f6" xsi:nil="true"/>
    <SourceTitle xmlns="e6b10b74-023b-4505-bd21-3dea7fe386f6" xsi:nil="true"/>
    <TPApplication xmlns="e6b10b74-023b-4505-bd21-3dea7fe386f6" xsi:nil="true"/>
    <TPLaunchHelpLink xmlns="e6b10b74-023b-4505-bd21-3dea7fe386f6" xsi:nil="true"/>
    <OpenTemplate xmlns="e6b10b74-023b-4505-bd21-3dea7fe386f6">true</OpenTemplate>
    <PlannedPubDate xmlns="e6b10b74-023b-4505-bd21-3dea7fe386f6">2009-11-03T08:33:00+00:00</PlannedPubDate>
    <CrawlForDependencies xmlns="e6b10b74-023b-4505-bd21-3dea7fe386f6">false</CrawlForDependencies>
    <ParentAssetId xmlns="e6b10b74-023b-4505-bd21-3dea7fe386f6" xsi:nil="true"/>
    <TrustLevel xmlns="e6b10b74-023b-4505-bd21-3dea7fe386f6">1 Microsoft Managed Content</TrustLevel>
    <PublishStatusLookup xmlns="e6b10b74-023b-4505-bd21-3dea7fe386f6">
      <Value>234785</Value>
      <Value>320011</Value>
    </PublishStatusLookup>
    <TemplateTemplateType xmlns="e6b10b74-023b-4505-bd21-3dea7fe386f6">Word Document Template</TemplateTemplateType>
    <IsSearchable xmlns="e6b10b74-023b-4505-bd21-3dea7fe386f6">false</IsSearchable>
    <TPNamespace xmlns="e6b10b74-023b-4505-bd21-3dea7fe386f6" xsi:nil="true"/>
    <Providers xmlns="e6b10b74-023b-4505-bd21-3dea7fe386f6" xsi:nil="true"/>
    <Markets xmlns="e6b10b74-023b-4505-bd21-3dea7fe386f6"/>
    <OriginalSourceMarket xmlns="e6b10b74-023b-4505-bd21-3dea7fe386f6">english</OriginalSourceMarket>
    <TPInstallLocation xmlns="e6b10b74-023b-4505-bd21-3dea7fe386f6" xsi:nil="true"/>
    <TPAppVersion xmlns="e6b10b74-023b-4505-bd21-3dea7fe386f6" xsi:nil="true"/>
    <TPCommandLine xmlns="e6b10b74-023b-4505-bd21-3dea7fe386f6" xsi:nil="true"/>
    <APAuthor xmlns="e6b10b74-023b-4505-bd21-3dea7fe386f6">
      <UserInfo>
        <DisplayName/>
        <AccountId>1073741823</AccountId>
        <AccountType/>
      </UserInfo>
    </APAuthor>
    <EditorialStatus xmlns="e6b10b74-023b-4505-bd21-3dea7fe386f6" xsi:nil="true"/>
    <PublishTargets xmlns="e6b10b74-023b-4505-bd21-3dea7fe386f6">OfficeOnline</PublishTargets>
    <TPLaunchHelpLinkType xmlns="e6b10b74-023b-4505-bd21-3dea7fe386f6">Template</TPLaunchHelpLinkType>
    <TPClientViewer xmlns="e6b10b74-023b-4505-bd21-3dea7fe386f6" xsi:nil="true"/>
    <CSXHash xmlns="e6b10b74-023b-4505-bd21-3dea7fe386f6" xsi:nil="true"/>
    <IsDeleted xmlns="e6b10b74-023b-4505-bd21-3dea7fe386f6">false</IsDeleted>
    <ShowIn xmlns="e6b10b74-023b-4505-bd21-3dea7fe386f6">Show everywhere</ShowIn>
    <UANotes xmlns="e6b10b74-023b-4505-bd21-3dea7fe386f6" xsi:nil="true"/>
    <TemplateStatus xmlns="e6b10b74-023b-4505-bd21-3dea7fe386f6" xsi:nil="true"/>
    <Downloads xmlns="e6b10b74-023b-4505-bd21-3dea7fe386f6">0</Downloads>
    <EditorialTags xmlns="e6b10b74-023b-4505-bd21-3dea7fe386f6" xsi:nil="true"/>
    <TPExecutable xmlns="e6b10b74-023b-4505-bd21-3dea7fe386f6" xsi:nil="true"/>
    <SubmitterId xmlns="e6b10b74-023b-4505-bd21-3dea7fe386f6" xsi:nil="true"/>
    <UACurrentWords xmlns="e6b10b74-023b-4505-bd21-3dea7fe386f6" xsi:nil="true"/>
    <OOCacheId xmlns="e6b10b74-023b-4505-bd21-3dea7fe386f6" xsi:nil="true"/>
    <ApprovalLog xmlns="e6b10b74-023b-4505-bd21-3dea7fe386f6" xsi:nil="true"/>
    <ApprovalStatus xmlns="e6b10b74-023b-4505-bd21-3dea7fe386f6">InProgress</ApprovalStatus>
    <AssetStart xmlns="e6b10b74-023b-4505-bd21-3dea7fe386f6">2010-11-05T15:00:56+00:00</AssetStart>
    <LastModifiedDateTime xmlns="e6b10b74-023b-4505-bd21-3dea7fe386f6" xsi:nil="true"/>
    <TimesCloned xmlns="e6b10b74-023b-4505-bd21-3dea7fe386f6" xsi:nil="true"/>
    <AssetExpire xmlns="e6b10b74-023b-4505-bd21-3dea7fe386f6">2100-01-01T00:00:00+00:00</AssetExpire>
    <MachineTranslated xmlns="e6b10b74-023b-4505-bd21-3dea7fe386f6">false</MachineTranslated>
    <Manager xmlns="e6b10b74-023b-4505-bd21-3dea7fe386f6" xsi:nil="true"/>
    <CSXUpdate xmlns="e6b10b74-023b-4505-bd21-3dea7fe386f6">false</CSXUpdate>
    <MarketSpecific xmlns="e6b10b74-023b-4505-bd21-3dea7fe386f6" xsi:nil="true"/>
    <LastHandOff xmlns="e6b10b74-023b-4505-bd21-3dea7fe386f6" xsi:nil="true"/>
    <BusinessGroup xmlns="e6b10b74-023b-4505-bd21-3dea7fe386f6" xsi:nil="true"/>
    <VoteCount xmlns="e6b10b74-023b-4505-bd21-3dea7fe386f6" xsi:nil="true"/>
    <AcquiredFrom xmlns="e6b10b74-023b-4505-bd21-3dea7fe386f6">Internal MS</AcquiredFrom>
    <ArtSampleDocs xmlns="e6b10b74-023b-4505-bd21-3dea7fe386f6" xsi:nil="true"/>
    <ThumbnailAssetId xmlns="e6b10b74-023b-4505-bd21-3dea7fe386f6" xsi:nil="true"/>
    <UALocComments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OutputCachingOn xmlns="e6b10b74-023b-4505-bd21-3dea7fe386f6">false</OutputCachingOn>
    <BugNumber xmlns="e6b10b74-023b-4505-bd21-3dea7fe386f6" xsi:nil="true"/>
    <LegacyData xmlns="e6b10b74-023b-4505-bd21-3dea7fe386f6" xsi:nil="true"/>
    <IntlLangReview xmlns="e6b10b74-023b-4505-bd21-3dea7fe386f6" xsi:nil="true"/>
    <IntlLangReviewer xmlns="e6b10b74-023b-4505-bd21-3dea7fe386f6" xsi:nil="true"/>
    <IntlLocPriority xmlns="e6b10b74-023b-4505-bd21-3dea7fe386f6" xsi:nil="true"/>
    <CSXSubmissionDate xmlns="e6b10b74-023b-4505-bd21-3dea7fe386f6" xsi:nil="true"/>
    <BlockPublish xmlns="e6b10b74-023b-4505-bd21-3dea7fe386f6" xsi:nil="true"/>
    <ContentItem xmlns="e6b10b74-023b-4505-bd21-3dea7fe386f6" xsi:nil="true"/>
    <CSXSubmissionMarket xmlns="e6b10b74-023b-4505-bd21-3dea7fe386f6" xsi:nil="true"/>
    <HandoffToMSDN xmlns="e6b10b74-023b-4505-bd21-3dea7fe386f6" xsi:nil="true"/>
    <UALocRecommendation xmlns="e6b10b74-023b-4505-bd21-3dea7fe386f6">Localize</UALocRecommendation>
    <IntlLangReviewDate xmlns="e6b10b74-023b-4505-bd21-3dea7fe386f6" xsi:nil="true"/>
    <PrimaryImageGen xmlns="e6b10b74-023b-4505-bd21-3dea7fe386f6">false</PrimaryImageGen>
    <PolicheckWords xmlns="e6b10b74-023b-4505-bd21-3dea7fe386f6" xsi:nil="true"/>
    <ClipArtFilename xmlns="e6b10b74-023b-4505-bd21-3dea7fe386f6" xsi:nil="true"/>
    <APDescription xmlns="e6b10b74-023b-4505-bd21-3dea7fe386f6" xsi:nil="true"/>
    <UAProjectedTotalWords xmlns="e6b10b74-023b-4505-bd21-3dea7fe386f6" xsi:nil="true"/>
    <Provider xmlns="e6b10b74-023b-4505-bd21-3dea7fe386f6" xsi:nil="true"/>
    <FriendlyTitle xmlns="e6b10b74-023b-4505-bd21-3dea7fe386f6" xsi:nil="true"/>
    <LastPublishResultLookup xmlns="e6b10b74-023b-4505-bd21-3dea7fe386f6" xsi:nil="true"/>
    <CampaignTagsTaxHTField0 xmlns="e6b10b74-023b-4505-bd21-3dea7fe386f6">
      <Terms xmlns="http://schemas.microsoft.com/office/infopath/2007/PartnerControls"/>
    </CampaignTagsTaxHTField0>
    <InternalTagsTaxHTField0 xmlns="e6b10b74-023b-4505-bd21-3dea7fe386f6">
      <Terms xmlns="http://schemas.microsoft.com/office/infopath/2007/PartnerControls"/>
    </InternalTagsTaxHTField0>
    <LocComments xmlns="e6b10b74-023b-4505-bd21-3dea7fe386f6" xsi:nil="true"/>
    <LocalizationTagsTaxHTField0 xmlns="e6b10b74-023b-4505-bd21-3dea7fe386f6">
      <Terms xmlns="http://schemas.microsoft.com/office/infopath/2007/PartnerControls"/>
    </LocalizationTagsTaxHTField0>
    <LocLastLocAttemptVersionLookup xmlns="e6b10b74-023b-4505-bd21-3dea7fe386f6">148949</LocLastLocAttemptVersionLookup>
    <LocManualTestRequired xmlns="e6b10b74-023b-4505-bd21-3dea7fe386f6">false</LocManualTestRequired>
    <LocRecommendedHandoff xmlns="e6b10b74-023b-4505-bd21-3dea7fe386f6" xsi:nil="true"/>
    <ScenarioTagsTaxHTField0 xmlns="e6b10b74-023b-4505-bd21-3dea7fe386f6">
      <Terms xmlns="http://schemas.microsoft.com/office/infopath/2007/PartnerControls"/>
    </ScenarioTagsTaxHTField0>
    <FeatureTagsTaxHTField0 xmlns="e6b10b74-023b-4505-bd21-3dea7fe386f6">
      <Terms xmlns="http://schemas.microsoft.com/office/infopath/2007/PartnerControls"/>
    </FeatureTagsTaxHTField0>
    <OriginalRelease xmlns="e6b10b74-023b-4505-bd21-3dea7fe386f6">14</OriginalRelease>
    <TaxCatchAll xmlns="e6b10b74-023b-4505-bd21-3dea7fe386f6"/>
    <RecommendationsModifier xmlns="e6b10b74-023b-4505-bd21-3dea7fe386f6" xsi:nil="true"/>
    <LocMarketGroupTiers2 xmlns="e6b10b74-023b-4505-bd21-3dea7fe386f6" xsi:nil="true"/>
  </documentManagement>
</p:properties>
</file>

<file path=customXml/item6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8E804-897E-428A-B852-10ECDDD4577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6b10b74-023b-4505-bd21-3dea7fe386f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2707EF36-CB6D-4AF2-B86F-D3F88FCE61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FE15CA-9D72-4C5E-BD9E-F8B6EB2E2DF5}">
  <ds:schemaRefs>
    <ds:schemaRef ds:uri="http://schemas.microsoft.com/office/2006/metadata/properties"/>
    <ds:schemaRef ds:uri="http://www.w3.org/2000/xmlns/"/>
    <ds:schemaRef ds:uri="e6b10b74-023b-4505-bd21-3dea7fe386f6"/>
    <ds:schemaRef ds:uri="http://www.w3.org/2001/XMLSchema-instance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(ontwerp Aangrenzing)</Template>
  <TotalTime>108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Van Broekhoven</dc:creator>
  <cp:keywords/>
  <cp:lastModifiedBy>Sem VanBroekhoven</cp:lastModifiedBy>
  <cp:revision>75</cp:revision>
  <dcterms:created xsi:type="dcterms:W3CDTF">2022-06-05T18:50:00Z</dcterms:created>
  <dcterms:modified xsi:type="dcterms:W3CDTF">2024-03-02T20:35:00Z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</Properties>
</file>